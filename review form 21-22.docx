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FCD3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14E60731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494AF4D9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7AEA2C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61A7FDDE" w14:textId="43319FC9" w:rsid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61CBB57D" w14:textId="39F38A82" w:rsidR="00500E60" w:rsidRPr="00876F3C" w:rsidRDefault="00500E60" w:rsidP="00500E6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SIGNIFICANCE OF EARTHQUAKE PREDICTION</w:t>
            </w:r>
          </w:p>
          <w:p w14:paraId="04C3095D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655C3863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5BA00E4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2650DE1D" w14:textId="36C47051" w:rsid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2915B37C" w14:textId="28D8342E" w:rsidR="00500E60" w:rsidRPr="00876F3C" w:rsidRDefault="00500E60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DATASCIENCE</w:t>
            </w:r>
          </w:p>
          <w:p w14:paraId="0765BEFA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11F8B543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DEC1751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054740B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7784C79C" w14:textId="52BFEF9A" w:rsidR="00AD2E9C" w:rsidRPr="00360DBC" w:rsidRDefault="00AD2E9C" w:rsidP="00360DBC">
            <w:pPr>
              <w:rPr>
                <w:b/>
                <w:sz w:val="28"/>
              </w:rPr>
            </w:pPr>
          </w:p>
          <w:p w14:paraId="13612C99" w14:textId="77777777" w:rsidR="00853EE9" w:rsidRPr="002A628D" w:rsidRDefault="00853EE9" w:rsidP="00964E98">
            <w:pPr>
              <w:rPr>
                <w:sz w:val="26"/>
                <w:szCs w:val="26"/>
              </w:rPr>
            </w:pPr>
          </w:p>
        </w:tc>
      </w:tr>
      <w:tr w:rsidR="00853EE9" w:rsidRPr="002A628D" w14:paraId="2857238F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0D4E905A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A048B57" w14:textId="77777777" w:rsidR="00876F3C" w:rsidRDefault="00876F3C" w:rsidP="00876F3C">
            <w:pPr>
              <w:rPr>
                <w:b/>
                <w:sz w:val="28"/>
              </w:rPr>
            </w:pPr>
          </w:p>
          <w:p w14:paraId="3B623663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41CD4D21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5DD50CE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3068E60D" w14:textId="77777777" w:rsidR="00081CF5" w:rsidRDefault="00081CF5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211418104040</w:t>
            </w:r>
          </w:p>
          <w:p w14:paraId="7C14CAAB" w14:textId="7C24F21B" w:rsidR="00081CF5" w:rsidRPr="002A628D" w:rsidRDefault="00081CF5" w:rsidP="007A4CF6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14:paraId="36F8D11F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44B0009A" w14:textId="3F674A97" w:rsidR="00081CF5" w:rsidRPr="002A628D" w:rsidRDefault="00081CF5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211418104305</w:t>
            </w:r>
          </w:p>
        </w:tc>
        <w:tc>
          <w:tcPr>
            <w:tcW w:w="2520" w:type="dxa"/>
          </w:tcPr>
          <w:p w14:paraId="40F79FBE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2F13DECD" w14:textId="3C2E184B" w:rsidR="00081CF5" w:rsidRPr="002A628D" w:rsidRDefault="00081CF5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211418104065</w:t>
            </w:r>
          </w:p>
        </w:tc>
      </w:tr>
      <w:tr w:rsidR="00853EE9" w:rsidRPr="002A628D" w14:paraId="032F71FD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31FBEA8F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AFB3CE1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4858541C" w14:textId="77777777" w:rsidR="00E72092" w:rsidRDefault="00E720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Bharathi S</w:t>
            </w:r>
          </w:p>
          <w:p w14:paraId="28623FF9" w14:textId="44E60B9D" w:rsidR="00E72092" w:rsidRPr="002A628D" w:rsidRDefault="00E72092" w:rsidP="007A4CF6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</w:tcPr>
          <w:p w14:paraId="5E008CDF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5C3D0CFF" w14:textId="62208EC6" w:rsidR="00E72092" w:rsidRPr="002A628D" w:rsidRDefault="00E720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Vasundhara G</w:t>
            </w:r>
          </w:p>
        </w:tc>
        <w:tc>
          <w:tcPr>
            <w:tcW w:w="2520" w:type="dxa"/>
          </w:tcPr>
          <w:p w14:paraId="4AD86701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2D286ECD" w14:textId="5371A846" w:rsidR="00E72092" w:rsidRPr="002A628D" w:rsidRDefault="00E720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Gnanadeepam B</w:t>
            </w:r>
          </w:p>
        </w:tc>
      </w:tr>
      <w:tr w:rsidR="00853EE9" w:rsidRPr="002A628D" w14:paraId="4BB41FB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E349D46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62FF52A4" w14:textId="77777777" w:rsidR="00853EE9" w:rsidRDefault="00853EE9" w:rsidP="007A4CF6">
            <w:pPr>
              <w:rPr>
                <w:sz w:val="26"/>
                <w:szCs w:val="26"/>
              </w:rPr>
            </w:pPr>
          </w:p>
          <w:p w14:paraId="5D4AA7DE" w14:textId="77777777" w:rsidR="00923018" w:rsidRDefault="00923018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Mrs.Jennifer</w:t>
            </w:r>
          </w:p>
          <w:p w14:paraId="53826045" w14:textId="02324340" w:rsidR="00923018" w:rsidRPr="002A628D" w:rsidRDefault="00923018" w:rsidP="007A4CF6">
            <w:pPr>
              <w:rPr>
                <w:sz w:val="26"/>
                <w:szCs w:val="26"/>
              </w:rPr>
            </w:pPr>
          </w:p>
        </w:tc>
      </w:tr>
    </w:tbl>
    <w:p w14:paraId="58328C58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490EE24D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263F0162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5A24D847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528A072A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1441BB44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38B9CD7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4B0CE736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691BE44D" w14:textId="77777777" w:rsidTr="005946AA">
        <w:trPr>
          <w:trHeight w:val="977"/>
        </w:trPr>
        <w:tc>
          <w:tcPr>
            <w:tcW w:w="1526" w:type="dxa"/>
          </w:tcPr>
          <w:p w14:paraId="5B0C7C16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09014936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116261B4" w14:textId="77777777" w:rsidR="00853EE9" w:rsidRDefault="00853EE9" w:rsidP="005946AA"/>
        </w:tc>
        <w:tc>
          <w:tcPr>
            <w:tcW w:w="4950" w:type="dxa"/>
          </w:tcPr>
          <w:p w14:paraId="064AFC01" w14:textId="77777777" w:rsidR="00853EE9" w:rsidRDefault="00853EE9" w:rsidP="007A4CF6"/>
          <w:p w14:paraId="05B25C07" w14:textId="77777777" w:rsidR="00853EE9" w:rsidRDefault="00853EE9" w:rsidP="007A4CF6"/>
          <w:p w14:paraId="26812BB9" w14:textId="77777777" w:rsidR="00853EE9" w:rsidRDefault="00853EE9" w:rsidP="007A4CF6"/>
        </w:tc>
        <w:tc>
          <w:tcPr>
            <w:tcW w:w="1633" w:type="dxa"/>
          </w:tcPr>
          <w:p w14:paraId="44770E01" w14:textId="77777777" w:rsidR="00853EE9" w:rsidRDefault="00853EE9" w:rsidP="007A4CF6"/>
        </w:tc>
        <w:tc>
          <w:tcPr>
            <w:tcW w:w="1633" w:type="dxa"/>
          </w:tcPr>
          <w:p w14:paraId="2661263D" w14:textId="77777777" w:rsidR="00853EE9" w:rsidRDefault="00853EE9" w:rsidP="007A4CF6"/>
        </w:tc>
        <w:tc>
          <w:tcPr>
            <w:tcW w:w="1813" w:type="dxa"/>
          </w:tcPr>
          <w:p w14:paraId="7804BEE2" w14:textId="77777777" w:rsidR="00853EE9" w:rsidRDefault="00853EE9" w:rsidP="007A4CF6"/>
        </w:tc>
      </w:tr>
      <w:tr w:rsidR="00853EE9" w14:paraId="44C9FC9F" w14:textId="77777777" w:rsidTr="005946AA">
        <w:trPr>
          <w:trHeight w:val="1000"/>
        </w:trPr>
        <w:tc>
          <w:tcPr>
            <w:tcW w:w="1526" w:type="dxa"/>
          </w:tcPr>
          <w:p w14:paraId="6E125615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507D43FC" w14:textId="77777777" w:rsidR="00853EE9" w:rsidRDefault="00853EE9" w:rsidP="007A4CF6"/>
          <w:p w14:paraId="70A60B29" w14:textId="77777777" w:rsidR="00853EE9" w:rsidRDefault="00853EE9" w:rsidP="007A4CF6"/>
          <w:p w14:paraId="2D072453" w14:textId="77777777" w:rsidR="00853EE9" w:rsidRDefault="00853EE9" w:rsidP="007A4CF6"/>
        </w:tc>
        <w:tc>
          <w:tcPr>
            <w:tcW w:w="1633" w:type="dxa"/>
          </w:tcPr>
          <w:p w14:paraId="06094485" w14:textId="77777777" w:rsidR="00853EE9" w:rsidRDefault="00853EE9" w:rsidP="007A4CF6"/>
        </w:tc>
        <w:tc>
          <w:tcPr>
            <w:tcW w:w="1633" w:type="dxa"/>
          </w:tcPr>
          <w:p w14:paraId="2C9656EB" w14:textId="77777777" w:rsidR="00853EE9" w:rsidRDefault="00853EE9" w:rsidP="007A4CF6"/>
        </w:tc>
        <w:tc>
          <w:tcPr>
            <w:tcW w:w="1813" w:type="dxa"/>
          </w:tcPr>
          <w:p w14:paraId="1E913C7B" w14:textId="77777777" w:rsidR="00853EE9" w:rsidRDefault="00853EE9" w:rsidP="007A4CF6"/>
        </w:tc>
      </w:tr>
      <w:tr w:rsidR="00853EE9" w14:paraId="2E581E73" w14:textId="77777777" w:rsidTr="005946AA">
        <w:trPr>
          <w:trHeight w:val="941"/>
        </w:trPr>
        <w:tc>
          <w:tcPr>
            <w:tcW w:w="1526" w:type="dxa"/>
          </w:tcPr>
          <w:p w14:paraId="13ED339C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0DE1A4F7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24826189" w14:textId="77777777" w:rsidR="00853EE9" w:rsidRDefault="00853EE9" w:rsidP="007A4CF6"/>
          <w:p w14:paraId="38E49B63" w14:textId="77777777" w:rsidR="00853EE9" w:rsidRDefault="00853EE9" w:rsidP="007A4CF6"/>
          <w:p w14:paraId="3529FDE8" w14:textId="77777777" w:rsidR="00853EE9" w:rsidRDefault="00853EE9" w:rsidP="007A4CF6"/>
        </w:tc>
        <w:tc>
          <w:tcPr>
            <w:tcW w:w="1633" w:type="dxa"/>
          </w:tcPr>
          <w:p w14:paraId="26FE7810" w14:textId="77777777" w:rsidR="00853EE9" w:rsidRDefault="00853EE9" w:rsidP="007A4CF6"/>
        </w:tc>
        <w:tc>
          <w:tcPr>
            <w:tcW w:w="1633" w:type="dxa"/>
          </w:tcPr>
          <w:p w14:paraId="0B50BBEE" w14:textId="77777777" w:rsidR="00853EE9" w:rsidRDefault="00853EE9" w:rsidP="007A4CF6"/>
        </w:tc>
        <w:tc>
          <w:tcPr>
            <w:tcW w:w="1813" w:type="dxa"/>
          </w:tcPr>
          <w:p w14:paraId="33466331" w14:textId="77777777" w:rsidR="00853EE9" w:rsidRDefault="00853EE9" w:rsidP="007A4CF6"/>
        </w:tc>
      </w:tr>
      <w:tr w:rsidR="00853EE9" w14:paraId="3DA22B41" w14:textId="77777777" w:rsidTr="005946AA">
        <w:trPr>
          <w:trHeight w:val="1015"/>
        </w:trPr>
        <w:tc>
          <w:tcPr>
            <w:tcW w:w="1526" w:type="dxa"/>
          </w:tcPr>
          <w:p w14:paraId="0594FED8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40014882" w14:textId="77777777" w:rsidR="00853EE9" w:rsidRDefault="00853EE9" w:rsidP="007A4CF6"/>
        </w:tc>
        <w:tc>
          <w:tcPr>
            <w:tcW w:w="1633" w:type="dxa"/>
          </w:tcPr>
          <w:p w14:paraId="0C478B3B" w14:textId="77777777" w:rsidR="00853EE9" w:rsidRDefault="00853EE9" w:rsidP="007A4CF6"/>
        </w:tc>
        <w:tc>
          <w:tcPr>
            <w:tcW w:w="1633" w:type="dxa"/>
          </w:tcPr>
          <w:p w14:paraId="2FB50E68" w14:textId="77777777" w:rsidR="00853EE9" w:rsidRDefault="00853EE9" w:rsidP="007A4CF6"/>
        </w:tc>
        <w:tc>
          <w:tcPr>
            <w:tcW w:w="1813" w:type="dxa"/>
          </w:tcPr>
          <w:p w14:paraId="4FF6798E" w14:textId="77777777" w:rsidR="00853EE9" w:rsidRDefault="00853EE9" w:rsidP="007A4CF6"/>
        </w:tc>
      </w:tr>
    </w:tbl>
    <w:p w14:paraId="11624152" w14:textId="77777777" w:rsidR="00853EE9" w:rsidRDefault="00853EE9" w:rsidP="00853EE9">
      <w:pPr>
        <w:tabs>
          <w:tab w:val="left" w:pos="0"/>
        </w:tabs>
      </w:pPr>
    </w:p>
    <w:p w14:paraId="01709F10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5892EC19" w14:textId="77777777" w:rsidR="00853EE9" w:rsidRDefault="00853EE9"/>
    <w:p w14:paraId="17785945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0FAB" w14:textId="77777777" w:rsidR="00BD0AF5" w:rsidRDefault="00BD0AF5" w:rsidP="00CC556D">
      <w:r>
        <w:separator/>
      </w:r>
    </w:p>
  </w:endnote>
  <w:endnote w:type="continuationSeparator" w:id="0">
    <w:p w14:paraId="4E5E9FCE" w14:textId="77777777" w:rsidR="00BD0AF5" w:rsidRDefault="00BD0AF5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759C" w14:textId="77777777" w:rsidR="00BD0AF5" w:rsidRDefault="00BD0AF5" w:rsidP="00CC556D">
      <w:r>
        <w:separator/>
      </w:r>
    </w:p>
  </w:footnote>
  <w:footnote w:type="continuationSeparator" w:id="0">
    <w:p w14:paraId="33A22819" w14:textId="77777777" w:rsidR="00BD0AF5" w:rsidRDefault="00BD0AF5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3811AEBC" w14:textId="77777777" w:rsidTr="00CC556D">
      <w:trPr>
        <w:jc w:val="center"/>
      </w:trPr>
      <w:tc>
        <w:tcPr>
          <w:tcW w:w="1690" w:type="dxa"/>
          <w:vAlign w:val="center"/>
        </w:tcPr>
        <w:p w14:paraId="28C1968E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75FFFC43" wp14:editId="787D9C75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25B982BB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58D8FBCD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1740C656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2B058312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0D821B5D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53607FBF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19692ECD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081CF5"/>
    <w:rsid w:val="002F631E"/>
    <w:rsid w:val="003565AF"/>
    <w:rsid w:val="00360DBC"/>
    <w:rsid w:val="00500E60"/>
    <w:rsid w:val="0052482D"/>
    <w:rsid w:val="005946AA"/>
    <w:rsid w:val="00667AA4"/>
    <w:rsid w:val="00853EE9"/>
    <w:rsid w:val="00876F3C"/>
    <w:rsid w:val="009131B4"/>
    <w:rsid w:val="00923018"/>
    <w:rsid w:val="00933D5E"/>
    <w:rsid w:val="00964E98"/>
    <w:rsid w:val="009F7326"/>
    <w:rsid w:val="00AD2E9C"/>
    <w:rsid w:val="00BD0AF5"/>
    <w:rsid w:val="00C87BF2"/>
    <w:rsid w:val="00CC556D"/>
    <w:rsid w:val="00E12D80"/>
    <w:rsid w:val="00E72092"/>
    <w:rsid w:val="00E908AD"/>
    <w:rsid w:val="00EB308F"/>
    <w:rsid w:val="00EF3B59"/>
    <w:rsid w:val="00F65CE1"/>
    <w:rsid w:val="00F80D13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CC31"/>
  <w15:docId w15:val="{7CA523AF-468F-4489-A012-FE1A354B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21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210 SOWMIYA</cp:lastModifiedBy>
  <cp:revision>21</cp:revision>
  <dcterms:created xsi:type="dcterms:W3CDTF">2022-01-01T10:17:00Z</dcterms:created>
  <dcterms:modified xsi:type="dcterms:W3CDTF">2022-04-07T15:49:00Z</dcterms:modified>
</cp:coreProperties>
</file>